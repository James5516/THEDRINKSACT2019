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620" w:firstRow="1" w:lastRow="0" w:firstColumn="0" w:lastColumn="0" w:noHBand="1" w:noVBand="1"/>
        <w:tblDescription w:val="Table to enter author’s name, address, and contact details, and word count"/>
      </w:tblPr>
      <w:tblGrid>
        <w:gridCol w:w="6302"/>
        <w:gridCol w:w="3058"/>
      </w:tblGrid>
      <w:tr w:rsidR="00867576" w14:paraId="4A78B543" w14:textId="77777777" w:rsidTr="00624FED">
        <w:trPr>
          <w:cantSplit/>
          <w:trHeight w:hRule="exact" w:val="6394"/>
        </w:trPr>
        <w:tc>
          <w:tcPr>
            <w:tcW w:w="6295" w:type="dxa"/>
          </w:tcPr>
          <w:p w14:paraId="62D838A4" w14:textId="79B8B364" w:rsidR="00867576" w:rsidRDefault="003E170D">
            <w:pPr>
              <w:pStyle w:val="NoSpacing"/>
            </w:pPr>
            <w:r>
              <w:t xml:space="preserve">Hames </w:t>
            </w:r>
            <w:proofErr w:type="spellStart"/>
            <w:r>
              <w:t>Sutlard</w:t>
            </w:r>
            <w:proofErr w:type="spellEnd"/>
          </w:p>
          <w:p w14:paraId="1C01CD10" w14:textId="2107139F" w:rsidR="00867576" w:rsidRDefault="003E170D">
            <w:pPr>
              <w:pStyle w:val="NoSpacing"/>
            </w:pPr>
            <w:r>
              <w:t xml:space="preserve">99 </w:t>
            </w:r>
            <w:proofErr w:type="spellStart"/>
            <w:r>
              <w:t>highwells</w:t>
            </w:r>
            <w:proofErr w:type="spellEnd"/>
            <w:r>
              <w:t xml:space="preserve"> Road</w:t>
            </w:r>
          </w:p>
          <w:p w14:paraId="0C249E5B" w14:textId="73E4C52C" w:rsidR="00867576" w:rsidRDefault="003E170D">
            <w:pPr>
              <w:pStyle w:val="NoSpacing"/>
            </w:pPr>
            <w:proofErr w:type="spellStart"/>
            <w:r>
              <w:t>Hockleigh</w:t>
            </w:r>
            <w:proofErr w:type="spellEnd"/>
          </w:p>
          <w:p w14:paraId="73DBBDBB" w14:textId="37B82CF2" w:rsidR="00867576" w:rsidRDefault="003E170D">
            <w:pPr>
              <w:pStyle w:val="NoSpacing"/>
            </w:pPr>
            <w:r>
              <w:t>01268 696969</w:t>
            </w:r>
          </w:p>
          <w:p w14:paraId="500AA35F" w14:textId="5A59F26A" w:rsidR="00867576" w:rsidRDefault="003E170D">
            <w:pPr>
              <w:pStyle w:val="NoSpacing"/>
            </w:pPr>
            <w:r>
              <w:t>sexybois@pornhub.com</w:t>
            </w:r>
          </w:p>
        </w:tc>
        <w:tc>
          <w:tcPr>
            <w:tcW w:w="3055" w:type="dxa"/>
          </w:tcPr>
          <w:p w14:paraId="432A57D7" w14:textId="05A63AB7" w:rsidR="00867576" w:rsidRDefault="006664B7">
            <w:pPr>
              <w:pStyle w:val="NoSpacing"/>
              <w:jc w:val="right"/>
            </w:pPr>
            <w:sdt>
              <w:sdtPr>
                <w:alias w:val="About:"/>
                <w:tag w:val="About:"/>
                <w:id w:val="-738409649"/>
                <w:placeholder>
                  <w:docPart w:val="C85C5717603447ABA164783E4A9304F1"/>
                </w:placeholder>
                <w15:appearance w15:val="hidden"/>
                <w:text/>
              </w:sdtPr>
              <w:sdtEndPr/>
              <w:sdtContent>
                <w:r w:rsidR="003E170D">
                  <w:t>Drink Agreement 05/11/2019</w:t>
                </w:r>
              </w:sdtContent>
            </w:sdt>
          </w:p>
        </w:tc>
      </w:tr>
    </w:tbl>
    <w:p w14:paraId="13CEA33C" w14:textId="6122D1EF" w:rsidR="00867576" w:rsidRDefault="006664B7">
      <w:pPr>
        <w:pStyle w:val="Heading1"/>
      </w:pPr>
      <w:sdt>
        <w:sdtPr>
          <w:alias w:val="Enter title:"/>
          <w:tag w:val=""/>
          <w:id w:val="970166931"/>
          <w:placeholder>
            <w:docPart w:val="4F015AF53E7344C0B1E5147F0BCF3C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3E170D">
            <w:t>The Drinks Act 2019</w:t>
          </w:r>
        </w:sdtContent>
      </w:sdt>
    </w:p>
    <w:p w14:paraId="7958EABE" w14:textId="7F82C608" w:rsidR="00867576" w:rsidRDefault="006664B7">
      <w:pPr>
        <w:pStyle w:val="Heading2"/>
      </w:pPr>
      <w:sdt>
        <w:sdtPr>
          <w:alias w:val="By:"/>
          <w:tag w:val="By:"/>
          <w:id w:val="-95938124"/>
          <w:placeholder>
            <w:docPart w:val="C93CC44638C545BEBA6A9ADFA4F96538"/>
          </w:placeholder>
          <w15:appearance w15:val="hidden"/>
        </w:sdtPr>
        <w:sdtEndPr/>
        <w:sdtContent>
          <w:r w:rsidR="003E170D">
            <w:t xml:space="preserve">Hames </w:t>
          </w:r>
          <w:proofErr w:type="spellStart"/>
          <w:r w:rsidR="003E170D">
            <w:t>Sutlard</w:t>
          </w:r>
          <w:proofErr w:type="spellEnd"/>
        </w:sdtContent>
      </w:sdt>
    </w:p>
    <w:p w14:paraId="132010F8" w14:textId="133B2CB5" w:rsidR="003E170D" w:rsidRDefault="003E170D" w:rsidP="00133850">
      <w:r>
        <w:t>This legally binding document hereby decrees that James Anthony Pollard and Harold Reginald Sutton shall forever be in agreement that all drinks are owned and consumed equally amongst all parties involved. This applies to any drink bought or given to James Anthony Pollard or Harold Reginald Sutton. If all parties do not adhere to these set terms and breach contract they       will be subject to a punishment decided by the elected punishment moderator.</w:t>
      </w:r>
    </w:p>
    <w:p w14:paraId="602ED406" w14:textId="7F88D3D3" w:rsidR="003E170D" w:rsidRDefault="003E170D" w:rsidP="00133850"/>
    <w:p w14:paraId="3F334A33" w14:textId="0B2A9770" w:rsidR="003E170D" w:rsidRDefault="003E170D" w:rsidP="00133850">
      <w:r>
        <w:t>Signed By James Anthony Pollard</w:t>
      </w:r>
      <w:r>
        <w:tab/>
      </w:r>
      <w:r>
        <w:tab/>
      </w:r>
      <w:r>
        <w:tab/>
        <w:t>Signed By Harold Reginald Sutton</w:t>
      </w:r>
    </w:p>
    <w:p w14:paraId="7C006878" w14:textId="36B4BA0E" w:rsidR="003E170D" w:rsidRDefault="003E170D" w:rsidP="00133850"/>
    <w:p w14:paraId="4E528BAB" w14:textId="0D8CEB98" w:rsidR="003E170D" w:rsidRDefault="006664B7" w:rsidP="00133850">
      <w:bookmarkStart w:id="0" w:name="_GoBack"/>
      <w:bookmarkEnd w:id="0"/>
      <w:r>
        <w:rPr>
          <w:noProof/>
        </w:rPr>
        <mc:AlternateContent>
          <mc:Choice Requires="wpi">
            <w:drawing>
              <wp:anchor distT="0" distB="0" distL="114300" distR="114300" simplePos="0" relativeHeight="251669504" behindDoc="0" locked="0" layoutInCell="1" allowOverlap="1" wp14:anchorId="4AE59EDA" wp14:editId="2BCFC68C">
                <wp:simplePos x="0" y="0"/>
                <wp:positionH relativeFrom="column">
                  <wp:posOffset>3801745</wp:posOffset>
                </wp:positionH>
                <wp:positionV relativeFrom="paragraph">
                  <wp:posOffset>7620</wp:posOffset>
                </wp:positionV>
                <wp:extent cx="2264445" cy="1390650"/>
                <wp:effectExtent l="38100" t="38100" r="21590" b="57150"/>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2264445" cy="1390650"/>
                      </w14:xfrm>
                    </w14:contentPart>
                  </a:graphicData>
                </a:graphic>
              </wp:anchor>
            </w:drawing>
          </mc:Choice>
          <mc:Fallback>
            <w:pict>
              <v:shapetype w14:anchorId="02999B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98.65pt;margin-top:-.1pt;width:179.7pt;height:110.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FE9F78B" wp14:editId="0AD726B0">
                <wp:simplePos x="0" y="0"/>
                <wp:positionH relativeFrom="column">
                  <wp:posOffset>195161</wp:posOffset>
                </wp:positionH>
                <wp:positionV relativeFrom="paragraph">
                  <wp:posOffset>-295276</wp:posOffset>
                </wp:positionV>
                <wp:extent cx="2567880" cy="1245240"/>
                <wp:effectExtent l="38100" t="38100" r="42545" b="5016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2567880" cy="1245240"/>
                      </w14:xfrm>
                    </w14:contentPart>
                  </a:graphicData>
                </a:graphic>
              </wp:anchor>
            </w:drawing>
          </mc:Choice>
          <mc:Fallback>
            <w:pict>
              <v:shape w14:anchorId="05E50C4B" id="Ink 2" o:spid="_x0000_s1026" type="#_x0000_t75" style="position:absolute;margin-left:14.65pt;margin-top:-23.95pt;width:203.65pt;height:9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&#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">
                <v:imagedata r:id="rId10" o:title=""/>
              </v:shape>
            </w:pict>
          </mc:Fallback>
        </mc:AlternateContent>
      </w:r>
    </w:p>
    <w:sectPr w:rsidR="003E170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A1503" w14:textId="77777777" w:rsidR="003E170D" w:rsidRDefault="003E170D">
      <w:pPr>
        <w:spacing w:line="240" w:lineRule="auto"/>
      </w:pPr>
      <w:r>
        <w:separator/>
      </w:r>
    </w:p>
  </w:endnote>
  <w:endnote w:type="continuationSeparator" w:id="0">
    <w:p w14:paraId="3EAFDED1" w14:textId="77777777" w:rsidR="003E170D" w:rsidRDefault="003E1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9773"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53DC"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A13BE"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CB0C1" w14:textId="77777777" w:rsidR="003E170D" w:rsidRDefault="003E170D">
      <w:pPr>
        <w:spacing w:line="240" w:lineRule="auto"/>
      </w:pPr>
      <w:r>
        <w:separator/>
      </w:r>
    </w:p>
  </w:footnote>
  <w:footnote w:type="continuationSeparator" w:id="0">
    <w:p w14:paraId="0636591E" w14:textId="77777777" w:rsidR="003E170D" w:rsidRDefault="003E17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6669"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0C70B" w14:textId="1DE99877" w:rsidR="00867576" w:rsidRDefault="006664B7" w:rsidP="00234DD3">
    <w:pPr>
      <w:pStyle w:val="Header"/>
    </w:pPr>
    <w:sdt>
      <w:sdtPr>
        <w:alias w:val="Author’s Surname:"/>
        <w:tag w:val=""/>
        <w:id w:val="1826322251"/>
        <w:placeholder>
          <w:docPart w:val="7063B50A46044001A49FD65F8189BF8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61C33">
          <w:t>Author’s Surname</w:t>
        </w:r>
      </w:sdtContent>
    </w:sdt>
    <w:r w:rsidR="00F10F8F">
      <w:t xml:space="preserve"> / </w:t>
    </w:r>
    <w:sdt>
      <w:sdtPr>
        <w:alias w:val="Title:"/>
        <w:tag w:val=""/>
        <w:id w:val="-345250406"/>
        <w:placeholder>
          <w:docPart w:val="C4DF833264164B9D87A1A0432DD492E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3E170D">
          <w:t>The Drinks Act 2019</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C72F"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D"/>
    <w:rsid w:val="000646B0"/>
    <w:rsid w:val="00133850"/>
    <w:rsid w:val="00200FF5"/>
    <w:rsid w:val="00234DD3"/>
    <w:rsid w:val="003C5682"/>
    <w:rsid w:val="003D4421"/>
    <w:rsid w:val="003E170D"/>
    <w:rsid w:val="005B66C2"/>
    <w:rsid w:val="006223C4"/>
    <w:rsid w:val="00624FED"/>
    <w:rsid w:val="006664B7"/>
    <w:rsid w:val="006E49A4"/>
    <w:rsid w:val="006F1537"/>
    <w:rsid w:val="00847C57"/>
    <w:rsid w:val="008547BD"/>
    <w:rsid w:val="00867576"/>
    <w:rsid w:val="009B0A02"/>
    <w:rsid w:val="00AC03AB"/>
    <w:rsid w:val="00AF7F76"/>
    <w:rsid w:val="00B41D63"/>
    <w:rsid w:val="00C93C79"/>
    <w:rsid w:val="00CE41AC"/>
    <w:rsid w:val="00D75948"/>
    <w:rsid w:val="00D82555"/>
    <w:rsid w:val="00F10F8F"/>
    <w:rsid w:val="00F6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76143C"/>
  <w15:chartTrackingRefBased/>
  <w15:docId w15:val="{C54A4AC6-8F8B-44A2-8397-83DF5111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37"/>
  </w:style>
  <w:style w:type="paragraph" w:styleId="Heading1">
    <w:name w:val="heading 1"/>
    <w:basedOn w:val="Normal"/>
    <w:next w:val="Normal"/>
    <w:link w:val="Heading1Char"/>
    <w:uiPriority w:val="1"/>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7"/>
    <w:qFormat/>
    <w:rPr>
      <w:i w:val="0"/>
      <w:iCs w:val="0"/>
      <w:u w:val="single"/>
    </w:rPr>
  </w:style>
  <w:style w:type="paragraph" w:styleId="Footer">
    <w:name w:val="footer"/>
    <w:basedOn w:val="Normal"/>
    <w:link w:val="FooterChar"/>
    <w:uiPriority w:val="99"/>
    <w:unhideWhenUsed/>
    <w:rsid w:val="009B0A02"/>
    <w:pPr>
      <w:tabs>
        <w:tab w:val="center" w:pos="4513"/>
        <w:tab w:val="right" w:pos="9026"/>
      </w:tabs>
      <w:spacing w:line="240" w:lineRule="auto"/>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tory%20manuscript%20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5C5717603447ABA164783E4A9304F1"/>
        <w:category>
          <w:name w:val="General"/>
          <w:gallery w:val="placeholder"/>
        </w:category>
        <w:types>
          <w:type w:val="bbPlcHdr"/>
        </w:types>
        <w:behaviors>
          <w:behavior w:val="content"/>
        </w:behaviors>
        <w:guid w:val="{E5D4FACF-9C53-46F2-BC9B-6D93BEE21E87}"/>
      </w:docPartPr>
      <w:docPartBody>
        <w:p w:rsidR="00000000" w:rsidRDefault="00F866CF">
          <w:pPr>
            <w:pStyle w:val="C85C5717603447ABA164783E4A9304F1"/>
          </w:pPr>
          <w:r>
            <w:t>About</w:t>
          </w:r>
        </w:p>
      </w:docPartBody>
    </w:docPart>
    <w:docPart>
      <w:docPartPr>
        <w:name w:val="4F015AF53E7344C0B1E5147F0BCF3CBF"/>
        <w:category>
          <w:name w:val="General"/>
          <w:gallery w:val="placeholder"/>
        </w:category>
        <w:types>
          <w:type w:val="bbPlcHdr"/>
        </w:types>
        <w:behaviors>
          <w:behavior w:val="content"/>
        </w:behaviors>
        <w:guid w:val="{E0D44897-A4B8-4128-ADEF-08B9E03B82EF}"/>
      </w:docPartPr>
      <w:docPartBody>
        <w:p w:rsidR="00000000" w:rsidRDefault="00F866CF">
          <w:pPr>
            <w:pStyle w:val="4F015AF53E7344C0B1E5147F0BCF3CBF"/>
          </w:pPr>
          <w:r>
            <w:t>title</w:t>
          </w:r>
        </w:p>
      </w:docPartBody>
    </w:docPart>
    <w:docPart>
      <w:docPartPr>
        <w:name w:val="C93CC44638C545BEBA6A9ADFA4F96538"/>
        <w:category>
          <w:name w:val="General"/>
          <w:gallery w:val="placeholder"/>
        </w:category>
        <w:types>
          <w:type w:val="bbPlcHdr"/>
        </w:types>
        <w:behaviors>
          <w:behavior w:val="content"/>
        </w:behaviors>
        <w:guid w:val="{0EEBE33D-2EEB-4316-BEC8-427838991A06}"/>
      </w:docPartPr>
      <w:docPartBody>
        <w:p w:rsidR="00000000" w:rsidRDefault="00F866CF">
          <w:pPr>
            <w:pStyle w:val="C93CC44638C545BEBA6A9ADFA4F96538"/>
          </w:pPr>
          <w:r>
            <w:t>By</w:t>
          </w:r>
        </w:p>
      </w:docPartBody>
    </w:docPart>
    <w:docPart>
      <w:docPartPr>
        <w:name w:val="C4DF833264164B9D87A1A0432DD492E5"/>
        <w:category>
          <w:name w:val="General"/>
          <w:gallery w:val="placeholder"/>
        </w:category>
        <w:types>
          <w:type w:val="bbPlcHdr"/>
        </w:types>
        <w:behaviors>
          <w:behavior w:val="content"/>
        </w:behaviors>
        <w:guid w:val="{6ACC2475-A56D-4F84-A603-134318CAB91E}"/>
      </w:docPartPr>
      <w:docPartBody>
        <w:p w:rsidR="00000000" w:rsidRDefault="00F866CF">
          <w:pPr>
            <w:pStyle w:val="C4DF833264164B9D87A1A0432DD492E5"/>
          </w:pPr>
          <w:r>
            <w:t>Generally underlining should be used instead of italics, but if uncertain, consult submission guidelines.</w:t>
          </w:r>
        </w:p>
      </w:docPartBody>
    </w:docPart>
    <w:docPart>
      <w:docPartPr>
        <w:name w:val="7063B50A46044001A49FD65F8189BF85"/>
        <w:category>
          <w:name w:val="General"/>
          <w:gallery w:val="placeholder"/>
        </w:category>
        <w:types>
          <w:type w:val="bbPlcHdr"/>
        </w:types>
        <w:behaviors>
          <w:behavior w:val="content"/>
        </w:behaviors>
        <w:guid w:val="{36E0565F-6842-45D2-ABC2-350B62C72F7B}"/>
      </w:docPartPr>
      <w:docPartBody>
        <w:p w:rsidR="00000000" w:rsidRDefault="00F866CF">
          <w:pPr>
            <w:pStyle w:val="7063B50A46044001A49FD65F8189BF85"/>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E9C63655B4F60B33867A3295DB53C">
    <w:name w:val="F4BE9C63655B4F60B33867A3295DB53C"/>
  </w:style>
  <w:style w:type="paragraph" w:customStyle="1" w:styleId="0C1CC1A259DE4606B11F053527969AD6">
    <w:name w:val="0C1CC1A259DE4606B11F053527969AD6"/>
  </w:style>
  <w:style w:type="paragraph" w:customStyle="1" w:styleId="D58445CBE6844A52822BF43C4B12CFCF">
    <w:name w:val="D58445CBE6844A52822BF43C4B12CFCF"/>
  </w:style>
  <w:style w:type="paragraph" w:customStyle="1" w:styleId="9811365AADFD47BEB944473537D1C552">
    <w:name w:val="9811365AADFD47BEB944473537D1C552"/>
  </w:style>
  <w:style w:type="paragraph" w:customStyle="1" w:styleId="8AB4F659C0EF436CA1A8F2D1F2BD9F03">
    <w:name w:val="8AB4F659C0EF436CA1A8F2D1F2BD9F03"/>
  </w:style>
  <w:style w:type="paragraph" w:customStyle="1" w:styleId="5519E8D47A9546B39051C088205A4C87">
    <w:name w:val="5519E8D47A9546B39051C088205A4C87"/>
  </w:style>
  <w:style w:type="paragraph" w:customStyle="1" w:styleId="C85C5717603447ABA164783E4A9304F1">
    <w:name w:val="C85C5717603447ABA164783E4A9304F1"/>
  </w:style>
  <w:style w:type="paragraph" w:customStyle="1" w:styleId="6721DD81601545DF9AA42F5AACDDFDFB">
    <w:name w:val="6721DD81601545DF9AA42F5AACDDFDFB"/>
  </w:style>
  <w:style w:type="paragraph" w:customStyle="1" w:styleId="344CBD44CBD044DFA7089E776A400FB8">
    <w:name w:val="344CBD44CBD044DFA7089E776A400FB8"/>
  </w:style>
  <w:style w:type="paragraph" w:customStyle="1" w:styleId="4F015AF53E7344C0B1E5147F0BCF3CBF">
    <w:name w:val="4F015AF53E7344C0B1E5147F0BCF3CBF"/>
  </w:style>
  <w:style w:type="paragraph" w:customStyle="1" w:styleId="C93CC44638C545BEBA6A9ADFA4F96538">
    <w:name w:val="C93CC44638C545BEBA6A9ADFA4F96538"/>
  </w:style>
  <w:style w:type="paragraph" w:customStyle="1" w:styleId="F55B5C2225C0461897E7335AC03C0BD2">
    <w:name w:val="F55B5C2225C0461897E7335AC03C0BD2"/>
  </w:style>
  <w:style w:type="paragraph" w:customStyle="1" w:styleId="EAC5518FA8934314A51ECB9D9F4F5AE6">
    <w:name w:val="EAC5518FA8934314A51ECB9D9F4F5AE6"/>
  </w:style>
  <w:style w:type="paragraph" w:customStyle="1" w:styleId="F1359E3CD94D438B8F36C69B3DB23707">
    <w:name w:val="F1359E3CD94D438B8F36C69B3DB23707"/>
  </w:style>
  <w:style w:type="paragraph" w:customStyle="1" w:styleId="847B5DDD43C9452ABDC9A9D42A69DEF7">
    <w:name w:val="847B5DDD43C9452ABDC9A9D42A69DEF7"/>
  </w:style>
  <w:style w:type="paragraph" w:customStyle="1" w:styleId="7F6B45C403074406A3F66090E0041E63">
    <w:name w:val="7F6B45C403074406A3F66090E0041E63"/>
  </w:style>
  <w:style w:type="paragraph" w:customStyle="1" w:styleId="20C87A0B6CC94988B57F4D1088C97B3F">
    <w:name w:val="20C87A0B6CC94988B57F4D1088C97B3F"/>
  </w:style>
  <w:style w:type="paragraph" w:customStyle="1" w:styleId="C4DF833264164B9D87A1A0432DD492E5">
    <w:name w:val="C4DF833264164B9D87A1A0432DD492E5"/>
  </w:style>
  <w:style w:type="paragraph" w:customStyle="1" w:styleId="6A33F81ABD5147ED9E13361CD59F6109">
    <w:name w:val="6A33F81ABD5147ED9E13361CD59F6109"/>
  </w:style>
  <w:style w:type="paragraph" w:customStyle="1" w:styleId="7063B50A46044001A49FD65F8189BF85">
    <w:name w:val="7063B50A46044001A49FD65F8189BF85"/>
  </w:style>
  <w:style w:type="paragraph" w:customStyle="1" w:styleId="D907863459E8461E85B897721BD74497">
    <w:name w:val="D907863459E8461E85B897721BD74497"/>
  </w:style>
  <w:style w:type="paragraph" w:customStyle="1" w:styleId="F3C0380749F54B8FA98EC5B94FC9F23E">
    <w:name w:val="F3C0380749F54B8FA98EC5B94FC9F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2:37:02.013"/>
    </inkml:context>
    <inkml:brush xml:id="br0">
      <inkml:brushProperty name="width" value="0.05" units="cm"/>
      <inkml:brushProperty name="height" value="0.05" units="cm"/>
      <inkml:brushProperty name="ignorePressure" value="1"/>
    </inkml:brush>
    <inkml:brush xml:id="br1">
      <inkml:brushProperty name="width" value="0.05" units="cm"/>
      <inkml:brushProperty name="height" value="0.05" units="cm"/>
      <inkml:brushProperty name="ignorePressure" value="1"/>
    </inkml:brush>
  </inkml:definitions>
  <inkml:trace contextRef="#ctx0" brushRef="#br0">1 59,'108'968,"35"-17,-92-641,-4-55,-10-67,-26-132,-2-11,10 28,-18-71,-1-3,-2-13,-33-203,-45-335,53 246,11-246,23 413,-5 116,2 0,0 0,1 0,-4 19,0 0,1 0,-1 0,1 1,-1-1,1 0,1 1,-1-1,0 1,2-1,-3 3,0 0,0 0,0 0,0 1,0-1,0 0,1 1,-1-1,0 1,1-1,-1 1,0 0,1-1,-1 1,0 0,1 0,-1 0,0 0,1 0,-1 1,0-1,1 0,-1 1,0-1,1 0,-1 1,0 0,0-1,0 1,1 0,5 3,0 0,0 1,-1 0,1 0,-1 1,3 3,35 43,-31-37,22 30,46 51,-68-81,1-2,1 0,0 0,0-2,5 3,-16-12,0 1,0-1,1 0,-1 0,1 0,0-1,0 1,-1-1,1 0,0 0,0-1,0 0,2 0,-3 0,0-1,0 0,-1 0,1 0,0 0,0-1,-1 0,1 0,-1 0,0 0,1 0,-1 0,0-1,0 0,-1 1,1-1,1-2,4-6,-1 0,0 0,0-1,-1 0,-1 0,0 0,0-3,9-32,-1 0,-3 0,-2-1,1-31,-3-31,-6-58,-4 55,-8-27,5 83,-3 1,-3 1,-8-20,16 60,0 1,-1-1,0 2,-8-13,12 23,1 1,-1-1,0 1,-1-1,1 1,0 0,-1 0,0-1,2 3,0-1,0 1,0-1,0 1,0-1,0 1,0 0,0-1,0 1,0 0,0 0,0 0,0 0,0 0,0 0,0 0,0 0,-1 1,0 0,-1 0,1 1,-1 0,1 0,0 0,-1 0,1 0,0 0,0 0,1 1,-1-1,0 1,1-1,0 1,-1 0,1 0,0 1,-8 20,1-1,1 1,2 0,0 3,-10 63,3 27,-2 169,16 65,19 97,20-1,53 197,-36-360,-3-77,-19-97,-28-88,2 1,0-2,4 4,-12-21,0-1,0 0,0 0,1 0,-1 0,1 0,2 2,-4-5,-1 1,0-1,0 0,1 0,-1 0,0 1,1-1,-1 0,0 0,1 0,-1 0,0 1,1-1,-1 0,0 0,1 0,-1 0,0 0,1 0,-1 0,1 0,-1 0,0 0,1 0,-1 0,0-1,1 1,-1 0,0 0,1 0,-1 0,0-1,1 1,5-11</inkml:trace>
  <inkml:trace contextRef="#ctx0" brushRef="#br0" timeOffset="350.884">1159 2781,'0'0,"0"0,0 0,0 0,0 0,0 0,0 0,3-14,-1-5,1 2,-1 2,0 5</inkml:trace>
  <inkml:trace contextRef="#ctx0" brushRef="#br0" timeOffset="1176.44">2321 1630,'8'-14,"10"-17,-2-1,-2-1,-1 0,-1-1,-2 0,-1-1,-2 0,-1-5,-1-13,-3 0,-2 1,-2-1,-3 0,-2 1,-2 0,-3 1,-2 0,-2 0,-2 2,-2 0,-3 1,-19-30,16 34,-3 1,-1 2,-1 1,-3 1,-1 2,-2 1,-1 2,-2 2,-1 2,-1 1,-2 2,0 2,-2 2,-7 0,19 9,-2 3,1 0,-1 2,-19-1,37 7,1 2,-1 0,0 0,1 2,-1 0,1 1,-1 1,1 1,0 0,-5 3,14-4,0 0,1 1,0-1,0 1,0 1,1-1,-1 1,1 1,0-1,1 1,-1 0,1 0,0 1,1-1,-1 1,1 0,1 0,-1 1,1-1,-1 7,-1 3,2 0,0 0,1 1,1-1,1 0,0 1,1-1,1 1,3 9,5 20,1-1,3 0,8 17,20 38,29 49,50 73,39 40,153 206,-165-252,7 23,-105-155,11 30,-46-83,-1 0,-2 1,7 32,-15-52,-1 1,-1 0,-1 0,0 0,0 0,-2 0,0 0,0 0,-1 0,-1 0,0-1,-1 1,-1-1,0 0,0 0,-1 0,-1-1,0 0,-1 0,0-1,-1 0,0-1,-1 1,-9 6,-7 5,0-1,-2-1,0-2,-1 0,-1-2,-11 3,-6 0,0-1,-2-3,-44 8,66-17,1-2,-1 0,0-2,0-1,-9-2,31 1,0 0,0-1,-1 0,1 0,0-1,0 0,0 1,1-1,-1-1,0 1,1-1,-1 0,-3-3,7 5,-1-1,1 0,-1 0,1 1,0-1,0 0,-1 0,1 0,1 0,-1-1,0 1,0 0,1 0,-1 0,1-1,0 1,0 0,0 0,0-1,0 1,0 0,1 0,-1-1,1 1,-1 0,1 0,0 0,0 0,0 0,0 0,1-2,6-8</inkml:trace>
  <inkml:trace contextRef="#ctx0" brushRef="#br0" timeOffset="1751.365">2415 2338,'0'0,"11"12,10 14,-1 1,11 20,-4-4,36 49,73 81,-101-134,1-2,2-1,1-2,2-2,17 9,-46-32,2-1,-1-1,1 1,0-2,1 0,-1-1,1-1,6 1,-16-4,1 0,-1-1,1 0,-1 0,1 0,0-1,-1 0,1 0,-1 0,0-1,1 1,-1-1,0-1,0 1,0-1,0 0,-1 0,1 0,-1-1,0 1,0-1,0 0,0 0,1-2,4-7,-1 1,0-1,-1-1,0 1,-1-1,0-1,0-3,6-24,-2 0,6-43,-2-39,-6-1,-6-109,-32-253,-111-852,159 1461,-1 17,5 49,50 462,34 277,-52-550,-28-239,29 87,-51-213,0 3,0 0,1-1,1 0,0 0,7 10,-4-14,-9-10,0 0,0 0,0 0,0 0,1 0,-1 1,0-1,0 0,0 0,1 0,-1 0,0 0,0 0,0 0,1-1,-1 1,0 0,0 0,0 0,0 0,1 0,-1 0,0 0,0 0,0 0,0 0,1-1,-1 1,0 0,0 0,0 0,0 0,0 0,0-1,0 1,1 0,-1 0,0 0,0 0,0-1,0 1,0 0,0 0,0 0,0-1,2-9</inkml:trace>
  <inkml:trace contextRef="#ctx0" brushRef="#br0" timeOffset="2250.15">3707 672,'12'154,"-8"-106,7 133,4 57,87 889,-54-793,14-1,45 108,-30-199,-72-228,0 0,1 0,0 0,8 13,-6-18</inkml:trace>
  <inkml:trace contextRef="#ctx0" brushRef="#br0" timeOffset="3052.77">4682 2264,'-4'-2,"0"-1,0 1,1-1,-1 0,-2-3,-8-6,0 2,0 0,0 1,-1 1,0 0,0 1,-1 1,1 0,-5 0,10 4,1 0,-1 0,1 1,-1 0,0 1,1 0,-1 1,0 0,1 0,-1 1,1 0,-1 1,1 0,0 0,-2 2,1 0,0 1,0 0,1 1,0 0,0 0,0 1,1 0,0 0,0 2,-2 3,0 1,1 0,1 0,0 1,1 0,0 1,-3 14,1-1,1 2,2-1,1 1,1-1,1 23,2-7,3-1,1 0,2 0,3-1,1 1,7 16,-6-30,1 1,1-1,2-1,1 0,2-1,0-1,2-1,22 25,-29-39,-1-1,2 0,0-1,0-1,1 0,0-1,0 0,1-1,1-1,5 2,-12-6,1 0,0-1,0 0,0 0,0-1,0 0,0-1,0 0,0 0,0-1,0-1,0 0,0 0,0-1,0 0,-1-1,6-2,-1-2,0 0,-1-1,0-1,0 0,-1-1,-1 0,0 0,0-2,-1 1,-1-1,0 0,6-13,1-4,-2-1,-1-1,-1 0,-2-1,4-20,-4 5,-2-1,-3 0,-1 0,-3 0,-1 0,-3 0,-2 0,-4-9,2 18,-2 1,-2 0,-2 1,-1 0,-2 1,-1 1,-3 1,0 0,-2 2,-6-6,17 25,-1 0,0 1,0 0,-1 1,-8-5,-2 3</inkml:trace>
  <inkml:trace contextRef="#ctx0" brushRef="#br1" timeOffset="29479.663">5387 3559,'-11'-23,"2"-1,0 0,2 0,0-1,2 1,-1-14,-3-46,4 0,4-1,8-67,44-249,-46 368,10-63,11-27,-25 119,10-34,-10 36,0-1,0 1,1 0,-1-1,0 1,1 0,-1 0,1 0,0 0,0 0,0 1,1-2,-2 2,0 1,0-1,0 1,0 0,0-1,0 1,0 0,0 0,0-1,0 1,0 0,0 0,0 0,0 0,0 0,0 1,1-1,-1 0,0 0,0 1,0-1,0 0,0 1,-1-1,2 1,1 2,1-1,-1 1,1 0,-1 0,0 0,0 0,16 21,-1 0,-1 1,-1 1,9 20,-7-13,163 300,42 76,-119-235,-80-137,2-2,2 0,18 16,-41-46,-2-1,0-1,0 0,1 0,-1 0,1 0,0-1,3 2,-4-3</inkml:trace>
  <inkml:trace contextRef="#ctx0" brushRef="#br1" timeOffset="30510.787">2895 1833,'12'0,"0"0,0-1,0 0,-1-1,1-1,-1 0,3-1,20-5,54-11,424-92,4 23,-404 76,46 2,-108 10,1 2,-1 3,0 1,16 6,-48-7,0 0,0 1,0 1,-1 1,1 0,-2 2,1 0,-1 0,0 2,-1 0,3 3,-17-13,1 1,-1-1,0 1,1-1,-1 1,0-1,0 1,0 0,0 0,0-1,0 3,-1-3,1 0,-1-1,0 1,0 0,0 0,-1 0,1-1,0 1,0 0,0 0,0 0,-1-1,1 1,0 0,-1 0,1-1,-1 1,1 0,-1-1,1 1,-1-1,1 1,-1 0,1-1,-1 1,0-1,0 1,1-1,-1 0,-6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12:36:32.819"/>
    </inkml:context>
    <inkml:brush xml:id="br0">
      <inkml:brushProperty name="width" value="0.05" units="cm"/>
      <inkml:brushProperty name="height" value="0.05" units="cm"/>
      <inkml:brushProperty name="ignorePressure" value="1"/>
    </inkml:brush>
  </inkml:definitions>
  <inkml:trace contextRef="#ctx0" brushRef="#br0">1423 586,'-26'-16,"22"27,-5 43,1-1,2 20,-1 112,4-88,-20 269,8-238,-29 109,24-156,-4-1,-3-2,-16 30,16-50,-2-2,-3-1,-2-1,-35 39,19-31,-3-2,-3-3,-2-2,-2-3,-3-2,-2-4,-17 8,28-24,-1-2,-1-2,-1-3,-2-3,-37 8,88-26,1 0,0 0,0 0,0-1,0 0,0 0,0-1,0 0,-1 0,1-1,-5 0,11 0,0 1,0 0,0-1,0 1,0-1,0 0,0 1,1-1,-1 0,0 1,0-1,1 0,-1 0,0 0,1 0,-1 0,0 0,1 1,0-1,-1 0,1-1,0 1,-1 0,1 0,0 0,0 0,0 0,0 0,0 0,0 0,0 0,0 0,0-1,2-5,-1 0,1 0,0 0,3-6,-3 9,46-109,5 3,8-4,-24 45,114-203,117-154,-157 270,7 5,7 4,39-27,-7 27,78-53,180-114,-382 290,78-54,-83 60,0 2,0 1,5 0,-25 12,0 0,-1 0,1 1,0 0,0 1,1 0,-1 0,0 0,0 1,-5 0,-1 1,0-1,1 0,-1 1,0-1,0 1,0-1,1 1,-1 0,0 0,0 0,0 1,0-1,0 0,-1 1,1-1,0 1,-1-1,1 1,-1 0,1 0,-1 0,0 0,0 0,0 0,0 0,0 0,0 0,-1 0,1 1,-1-1,1 0,-1 2,1 5,0-1,-1 1,-1 0,1-1,-1 1,-1-1,-1 6,-4 14,-9 18,10-31,-123 313,64-168,-252 610,74-180,227-552,-82 197,56-145,-29 42,62-116,0 0,-1-1,-1 0,-1-1,-3 3,14-16,0 0,-1 1,1-1,0 0,-1 0,1-1,0 1,-1 0,0 0,0 0,2-1,-1 0,1 0,0 0,-1 0,1 0,0 0,-1 0,1 0,0 0,-1 0,1 0,0 0,-1 0,1-1,0 1,-1 0,1 0,0 0,0 0,-1 0,1-1,0 1,0 0,-1 0,1-1,0 1,0 0,-1 0,1-1,0 1,-1-2,1-1,-1 1,1 0,-1-1,1 1,0-1,0 1,0-1,0 1,1 0,-1-1,1-1,9-39,2 0,2 1,8-16,0 2,90-252,204-528,-198 562,151-255,-188 392,58-71,-89 143,2 2,3 2,58-50,-92 92,1 1,0 1,1 2,1 0,0 1,1 1,8-2,-24 12,0 0,1 0,-1 1,0 0,1 1,-1 0,1 1,-1 0,6 0,-8 1,-1 0,0 1,1-1,-1 1,0 0,0 1,0 0,0 0,0 0,-1 0,0 1,1 0,3 4,2 3,-1 1,-1 0,0 0,0 1,-2 0,1 0,-2 1,0 0,0 0,0 6,7 22,-3 1,5 42,-11-58,-1 0,-2 0,-1 1,-1-1,-1 1,-1 0,-1-8,0 0,-2 0,0-1,-1 1,-1-1,0-1,-2 0,-4 7,-5 4,-2-1,0-2,-2 1,-1-2,-15 10,4-5,-2-2,-1-1,-34 17,-12-1,-2-5,-1-3,-73 19,108-38,-15 4,-53 25,112-43,2 2,-1-1,0 1,1 0,-1 0,1 1,0 0,1 0,-1 0,1 1,0 0,1 0,-1 0,1 0,0 1,0 1,-18 41,2 2,2 0,-5 29,18-55,1 0,1 1,1 0,1 0,1-1,2 1,0 0,2-1,3 8,13 49,3-1,9 12,-27-79,39 108,17 25,-39-100,2 0,2-2,2-2,19 22,-37-52,1-1,0 0,1 0,0-1,1-1,12 8,-17-14,0 1,1-1,-1 0,1-1,0 0,0 0,0-1,0 0,1-1,-1 0,1 0,5-1,11-2,0-1,0-1,-1-2,1 0,-1-1,0-2,33-14,-2-2,0-2,-4-1,0-2,-3-2,0-3,-3-1,1-4,-20 16,-2-2,0-1,-2-1,-1-1,-1 0,-1-2,-2-1,11-27,-21 42,-2 0,0-1,-1 0,-1-1,-1 1,0-1,-1-8,-2 17,0 0,0-1,-1 1,-1 0,0-1,0 1,-1 0,0 0,-1 1,0-1,0 1,-1 0,-1 0,0-1,-3-1,0 0,-1 1,0 0,-1 0,0 1,-1 1,0 0,0 1,0 0,-1 0,-5 0,-14-6,0 2,-1 1,0 2,-9 0,-6 1,0 1,-1 3,1 2,-1 2,0 2,1 3,0 1,0 3,1 1,0 3,1 2,-26 13,38-14,1 3,1 0,1 2,0 2,2 1,1 1,-21 22,29-24,1 0,1 2,1 0,1 1,1 0,2 2,0-1,2 2,1-1,-1 7,4-9,2 0,1 0,0 1,2 0,1-1,1 1,2 0,0-1,1 1,2-1,7 25,-7-34,1 0,1 0,0 0,0-1,2 0,0 0,1-1,0 0,1-1,1-1,0 1,0-2,1 1,1-2,0 0,0-1,1 0,6 2,1-2,1-1,0 0,0-2,1-1,0-1,0-1,0-1,0-1,0-1,19-2,7-4,-1-1,1-3,-2-2,34-14,-29 7,-2-2,-1-3,0-2,-2-2,-1-2,-2-2,-1-2,6-8,5-10,-1-2,-4-3,-1-2,-4-2,28-49,-4-10,-4-3,-2-14,101-260,-147 353,427-1192,-443 1233,17-48,2-23,-18 55,-2 19,0-1,0 1,0 0,0 0,0 0,0 0,0 0,0 0,0 0,0 0,0-1,0 1,0 0,0 0,0 0,0 0,0 0,0 0,0 0,0 0,-1 0,1 0,0-1,0 1,0 0,0 0,0 0,0 0,0 0,0 0,0 0,-1 0,1 0,0 0,0 0,0 0,0 0,0 0,0 0,0 0,0 0,-1 0,1 0,0 0,0 0,0 0,0 0,0 0,0 0,0 0,0 0,-1 1,1-1,0 0,0 0,0 0,0 0,0 0,0 0,0 0,0 0,-3 4,-1 0,1 0,1 0,-1 0,0 2,-222 425,166-311,-300 662,59 23,224-548,24-36,41-161,-2 55,12-94,1 0,0-1,2 1,0 0,2 1,-3-15,1 0,0 0,0-1,0 1,1-1,0 0,1 1,-1-2,1 1,4 4,-5-6,0-1,1 0,-1 0,1-1,0 1,-1-1,1 1,1-1,-1-1,0 1,0 0,1-1,-1 0,1 0,-1 0,2-1,5 1,0-1,0 0,0-1,0-1,0 1,0-2,-1 1,11-5,6-3,-1-2,0-1,0-1,29-19,-1-3,-2-2,-2-2,-1-3,1-5,33-38,-4-4,19-32,10-30,-6-5,-7-4,-8-4,7-33,44-132,62-244,-161 449,86-246,-105 327,-11 30,-8 16,-4 7,-4 9,-1 0,-1-1,-1 0,-3 2,-120 183,-41 66,-85 195,16 13,170-330,8-19,-91 187,92-172,-6 33,53-124,1 1,12-38,1 1,1-1,0 1,1 0,0 10,1-22,0 0,0 0,0 0,1 0,-1 0,1 0,-1 0,1-1,0 1,0 0,1-1,-1 1,0 0,1-1,0 1,-1-1,1 0,0 0,0 0,0 0,1 0,-1 0,0 0,1-1,-1 1,1-1,0 0,-1 1,1-1,0 0,6 0,-1 1,1-2,0 1,-1-1,1 0,0-1,-1 0,1 0,7-3,19-5,0-1,-1-2,0-1,21-13,28-19,17-16,80-59,-6-8,50-55,309-303,-506 459,-24 22,-9 5,-15 9,-137 78,3 7,-104 85,166-106,3 3,4 4,3 4,-53 72,95-102,2 1,1 4,21-30,1 1,2 1,1 0,-8 30,17-49,1 1,0 0,1 0,1 0,0 0,0 0,2 3,-1-12,0 1,1-1,0 0,0 0,0 1,0-1,1 0,0 0,-1 0,1 0,1-1,-1 1,1 0,-1-1,1 0,0 1,0-1,1 0,-1-1,0 1,1-1,2 2,1-1,-1 0,1 0,0-1,0 0,0-1,0 1,0-1,0 0,0-1,1 0,10-1,0 0,-1-1,15-4,13-5,1-2,-2-2,0-2,-1-2,13-9,31-21,-2-4,-1-4,7-10,-3-3,23-29,-49 38,-2-3,-4-2,11-20,-65 84,35-54,-32 49,-1 0,-1 0,1-1,-1 0,0 0,-1-2,-1 9,-1 0,0 0,1 0,-1 0,0 0,0 0,0 0,0 0,0 0,0 0,0 0,0 0,0 0,-1 0,1 0,0 0,-1 1,1-1,-1 0,1 0,-1 0,1 0,-1 0,0 0,0 1,0-1,0 1,0-1,0 1,0 0,0 0,-1-1,1 1,0 0,0 0,0 0,0 0,0 0,0 0,0 1,-1-1,1 0,0 0,0 1,0-1,-10 5,1 0,-1 0,1 1,0 0,1 1,0 0,0 0,-5 6,-18 18,1 1,1 2,2 1,1 2,2 0,2 1,-1 5,-5 15,3 1,2 1,3 2,-8 38,17-50,0 12,10-45,0 0,1 0,1 0,1 0,1 9,-2-21,1-1,0 0,0 1,0-1,1 0,-1 0,1 0,0 0,0 0,1 0,-1 0,3 2,-3-4,1 0,-1 0,0 0,0 0,1-1,-1 1,1-1,0 0,-1 0,1 0,0 0,-1 0,1-1,0 1,0-1,0 0,0 1,0-1,-1-1,2 1,6-1,1-1,-1 0,0-1,0 0,0 0,-1-1,1-1,-1 1,6-5,13-9,-1-2,10-10,23-22,-2-4,19-25,101-129,-121 141,-13 16,116-136,-149 178,-15 16,-16 22,-105 127,-33 40,97-112,-19 37,61-85,17-27,7-8,6-7,1 0,-1-1,-1-1,0 0,0 0,16-16,397-365,-275 267,161-104,-301 223,115-72,-97 62,1 1,1 2,19-6,-43 17,1-1,-1 1,1 0,0 0,0 1,4-1,-9 1,1 0,-1 0,1 0,-1 0,1 0,-1 0,0 0,1 0,-1 0,1 0,-1 0,0 0,1 1,-1-1,1 0,-1 0,0 0,1 1,-1-1,0 0,1 0,-1 1,0-1,1 0,-1 1,0-1,0 0,1 1,-1-1,0 0,0 1,0-1,0 1,1-1,-1 0,0 1,0-1,0 1,0-1,0 0,0 1,0-1,0 1,0-1,0 1,0-1,0 0,-1 1,1-1,0 1,0-1,0 0,-2 4,1-1,-1 0,0 0,0 0,-1 0,1 0,-24 26,-2-2,0-1,-16 10,-7 7,-97 86,-65 81,162-154,2 2,3 2,3 2,2 2,-16 38,42-71,1 2,1 0,-4 21,13-38,0 0,1 0,1 0,1 0,0 0,1 1,1-1,2 12,-2-21,1 0,0 1,0-1,0 0,1 0,0-1,0 1,1-1,0 1,0-1,1 0,-1-1,6 5,-6-5,1-1,0-1,0 1,1-1,-1 0,1 0,-1 0,1-1,0 0,0 0,0-1,0 1,0-1,1-1,-1 1,3-1,3 0,-1-1,0 0,1-1,-1-1,0 1,0-2,8-3,1-1,0-2,-2 0,18-12,2-6,-1-2,-2-1,-1-2,-1-1,-2-2,21-32,6-15,-5-3,30-66,-1-19,36-116,38-188,-95 259,-10-1,4-93,-49 270,-2 0,-2 0,-1-3,-1 40,0 1,0 0,-1 0,1 0,0 0,-1 0,0 0,1 0,-1 0,0-1,1 2,-1 1,1 0,0 0,0 0,0 0,-1-1,1 1,0 0,0 0,0 0,-1 0,1 0,0 0,0-1,-1 1,1 0,0 0,0 0,-1 0,1 0,0 0,0 0,-1 0,1 0,0 0,0 0,-1 0,1 0,0 0,0 1,-1-1,1 0,0 0,0 0,-1 0,1 0,0 0,0 1,0-1,-1 0,1 0,0 0,-3 4,0 0,0 0,0 0,0 1,1-1,0 1,-1 1,-36 89,4 2,-5 37,36-119,-53 189,-26 143,16 3,-17 310,74-439,11-153,8 39,-6-71,3-1,1 0,1-1,11 26,-16-51,0-1,1 0,0 0,1 0,11 9</inkml:trace>
</inkml:ink>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Story manuscript format</Template>
  <TotalTime>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Pollard</dc:creator>
  <cp:keywords/>
  <dc:description>The Drinks Act 2019</dc:description>
  <cp:lastModifiedBy>James Pollard</cp:lastModifiedBy>
  <cp:revision>1</cp:revision>
  <dcterms:created xsi:type="dcterms:W3CDTF">2019-11-05T12:25:00Z</dcterms:created>
  <dcterms:modified xsi:type="dcterms:W3CDTF">2019-11-05T12:38:00Z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2018-04-07T03:26:18.6992250Z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